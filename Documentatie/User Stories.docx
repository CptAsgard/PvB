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AB" w:rsidRDefault="00EC6F73">
      <w:pPr>
        <w:pStyle w:val="Title"/>
      </w:pPr>
      <w:r>
        <w:t>User stories</w:t>
      </w:r>
    </w:p>
    <w:p w:rsidR="00B007AB" w:rsidRDefault="00B007AB"/>
    <w:p w:rsidR="00EC6F73" w:rsidRDefault="00EC6F73" w:rsidP="00EC6F73">
      <w:pPr>
        <w:rPr>
          <w:lang w:val="nl-NL"/>
        </w:rPr>
      </w:pPr>
      <w:r w:rsidRPr="00EC6F73">
        <w:rPr>
          <w:lang w:val="nl-NL"/>
        </w:rPr>
        <w:t xml:space="preserve">De speler wilt </w:t>
      </w:r>
      <w:r w:rsidRPr="00EC6F73">
        <w:rPr>
          <w:lang w:val="nl-NL"/>
        </w:rPr>
        <w:t xml:space="preserve">een unit kunnen verplaatsen </w:t>
      </w:r>
      <w:r>
        <w:rPr>
          <w:lang w:val="nl-NL"/>
        </w:rPr>
        <w:t xml:space="preserve">naar een ander vak </w:t>
      </w:r>
      <w:r w:rsidRPr="00EC6F73">
        <w:rPr>
          <w:lang w:val="nl-NL"/>
        </w:rPr>
        <w:t>als hij op de unit klikt</w:t>
      </w:r>
      <w:r>
        <w:rPr>
          <w:lang w:val="nl-NL"/>
        </w:rPr>
        <w:t>.</w:t>
      </w:r>
    </w:p>
    <w:p w:rsidR="00EC6F73" w:rsidRDefault="00EC6F73" w:rsidP="00EC6F73">
      <w:pPr>
        <w:rPr>
          <w:lang w:val="nl-NL"/>
        </w:rPr>
      </w:pPr>
      <w:r w:rsidRPr="00EC6F73">
        <w:rPr>
          <w:lang w:val="nl-NL"/>
        </w:rPr>
        <w:t xml:space="preserve">De speler wilt </w:t>
      </w:r>
      <w:r w:rsidRPr="00EC6F73">
        <w:rPr>
          <w:lang w:val="nl-NL"/>
        </w:rPr>
        <w:t xml:space="preserve">dat zijn unit </w:t>
      </w:r>
      <w:r>
        <w:rPr>
          <w:lang w:val="nl-NL"/>
        </w:rPr>
        <w:t xml:space="preserve">tegen andere units vecht als zij </w:t>
      </w:r>
      <w:r w:rsidRPr="00EC6F73">
        <w:rPr>
          <w:lang w:val="nl-NL"/>
        </w:rPr>
        <w:t xml:space="preserve">op </w:t>
      </w:r>
      <w:r>
        <w:rPr>
          <w:lang w:val="nl-NL"/>
        </w:rPr>
        <w:t>hetzelfde vakje komen te staan.</w:t>
      </w:r>
    </w:p>
    <w:p w:rsidR="00EC6F73" w:rsidRPr="00EC6F73" w:rsidRDefault="00EC6F73" w:rsidP="00EC6F73">
      <w:pPr>
        <w:rPr>
          <w:lang w:val="nl-NL"/>
        </w:rPr>
      </w:pPr>
      <w:r w:rsidRPr="00EC6F73">
        <w:rPr>
          <w:lang w:val="nl-NL"/>
        </w:rPr>
        <w:t xml:space="preserve">De speler wilt </w:t>
      </w:r>
      <w:r w:rsidRPr="00EC6F73">
        <w:rPr>
          <w:lang w:val="nl-NL"/>
        </w:rPr>
        <w:t>aan het begin van het spel zijn uni</w:t>
      </w:r>
      <w:r>
        <w:rPr>
          <w:lang w:val="nl-NL"/>
        </w:rPr>
        <w:t xml:space="preserve">ts kunnen plaatsen op het bord. </w:t>
      </w:r>
      <w:bookmarkStart w:id="0" w:name="_GoBack"/>
      <w:bookmarkEnd w:id="0"/>
    </w:p>
    <w:sectPr w:rsidR="00EC6F73" w:rsidRPr="00EC6F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73"/>
    <w:rsid w:val="00B007AB"/>
    <w:rsid w:val="00E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A553C-AE0D-47BD-BE04-C7FDDB15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BCC50-B9DC-418C-8B47-CEE71078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van Wattingen</dc:creator>
  <cp:keywords/>
  <cp:lastModifiedBy>Frank van Wattingen</cp:lastModifiedBy>
  <cp:revision>1</cp:revision>
  <dcterms:created xsi:type="dcterms:W3CDTF">2015-04-07T09:07:00Z</dcterms:created>
  <dcterms:modified xsi:type="dcterms:W3CDTF">2015-04-07T09:14:00Z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